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9E6C" w14:textId="77777777" w:rsidR="008C3D07" w:rsidRPr="00900D2E" w:rsidRDefault="008C3D07" w:rsidP="008C3D07">
      <w:pPr>
        <w:pStyle w:val="Kop1"/>
        <w:rPr>
          <w:sz w:val="56"/>
          <w:szCs w:val="56"/>
          <w:lang w:bidi="nl-NL"/>
        </w:rPr>
      </w:pPr>
      <w:r w:rsidRPr="00900D2E">
        <w:rPr>
          <w:sz w:val="56"/>
          <w:szCs w:val="56"/>
          <w:lang w:bidi="nl-NL"/>
        </w:rPr>
        <w:t>Tim Oosterlee</w:t>
      </w:r>
    </w:p>
    <w:p w14:paraId="79C073CA" w14:textId="0C688321" w:rsidR="008C3D07" w:rsidRPr="00900D2E" w:rsidRDefault="008C3D07" w:rsidP="008C3D07">
      <w:pPr>
        <w:rPr>
          <w:sz w:val="36"/>
          <w:szCs w:val="36"/>
          <w:lang w:bidi="nl-NL"/>
        </w:rPr>
      </w:pPr>
      <w:r w:rsidRPr="00900D2E">
        <w:rPr>
          <w:sz w:val="36"/>
          <w:szCs w:val="36"/>
          <w:lang w:bidi="nl-NL"/>
        </w:rPr>
        <w:t xml:space="preserve">Software </w:t>
      </w:r>
      <w:r w:rsidR="001B1D0D" w:rsidRPr="00900D2E">
        <w:rPr>
          <w:sz w:val="36"/>
          <w:szCs w:val="36"/>
          <w:lang w:bidi="nl-NL"/>
        </w:rPr>
        <w:t>Developer/</w:t>
      </w:r>
      <w:r w:rsidRPr="00900D2E">
        <w:rPr>
          <w:sz w:val="36"/>
          <w:szCs w:val="36"/>
          <w:lang w:bidi="nl-NL"/>
        </w:rPr>
        <w:t>Engineer</w:t>
      </w:r>
    </w:p>
    <w:p w14:paraId="6245351F" w14:textId="429ECE95" w:rsidR="00900D2E" w:rsidRDefault="00C02AF3" w:rsidP="008C3D07">
      <w:pPr>
        <w:rPr>
          <w:sz w:val="28"/>
          <w:szCs w:val="28"/>
          <w:lang w:bidi="nl-NL"/>
        </w:rPr>
      </w:pPr>
      <w:r>
        <w:rPr>
          <w:noProof/>
          <w:sz w:val="28"/>
          <w:szCs w:val="28"/>
          <w:lang w:val="en-US" w:bidi="nl-NL"/>
        </w:rPr>
        <w:drawing>
          <wp:inline distT="0" distB="0" distL="0" distR="0" wp14:anchorId="6A2DA39E" wp14:editId="4ED7501E">
            <wp:extent cx="152400" cy="15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98">
        <w:rPr>
          <w:sz w:val="28"/>
          <w:szCs w:val="28"/>
          <w:lang w:bidi="nl-NL"/>
        </w:rPr>
        <w:t xml:space="preserve"> </w:t>
      </w:r>
      <w:r w:rsidR="00DC1F5C">
        <w:rPr>
          <w:sz w:val="28"/>
          <w:szCs w:val="28"/>
          <w:lang w:bidi="nl-NL"/>
        </w:rPr>
        <w:t xml:space="preserve">Email: </w:t>
      </w:r>
      <w:r w:rsidR="008C3D07" w:rsidRPr="00E80C98">
        <w:rPr>
          <w:sz w:val="28"/>
          <w:szCs w:val="28"/>
          <w:lang w:bidi="nl-NL"/>
        </w:rPr>
        <w:t>timoosterlee1@live.nl</w:t>
      </w:r>
      <w:r w:rsidRPr="00E80C98">
        <w:rPr>
          <w:sz w:val="28"/>
          <w:szCs w:val="28"/>
          <w:lang w:bidi="nl-NL"/>
        </w:rPr>
        <w:tab/>
      </w:r>
    </w:p>
    <w:p w14:paraId="49B53D8A" w14:textId="108C3BA2" w:rsidR="00E80C98" w:rsidRPr="00E80C98" w:rsidRDefault="00C02AF3" w:rsidP="008C3D07">
      <w:pPr>
        <w:rPr>
          <w:sz w:val="28"/>
          <w:szCs w:val="28"/>
          <w:lang w:bidi="nl-NL"/>
        </w:rPr>
      </w:pPr>
      <w:r>
        <w:rPr>
          <w:noProof/>
          <w:sz w:val="28"/>
          <w:szCs w:val="28"/>
          <w:lang w:val="en-US" w:bidi="nl-NL"/>
        </w:rPr>
        <w:drawing>
          <wp:inline distT="0" distB="0" distL="0" distR="0" wp14:anchorId="125CBBA2" wp14:editId="0A96F29F">
            <wp:extent cx="152400" cy="152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F5C">
        <w:rPr>
          <w:sz w:val="28"/>
          <w:szCs w:val="28"/>
          <w:lang w:bidi="nl-NL"/>
        </w:rPr>
        <w:t xml:space="preserve"> Mobiel: </w:t>
      </w:r>
      <w:r w:rsidR="008C3D07" w:rsidRPr="00E80C98">
        <w:rPr>
          <w:sz w:val="28"/>
          <w:szCs w:val="28"/>
          <w:lang w:bidi="nl-NL"/>
        </w:rPr>
        <w:t>06-37283919</w:t>
      </w:r>
      <w:r w:rsidR="00E80C98">
        <w:rPr>
          <w:sz w:val="28"/>
          <w:szCs w:val="28"/>
          <w:lang w:bidi="nl-NL"/>
        </w:rPr>
        <w:t xml:space="preserve"> </w:t>
      </w:r>
      <w:r w:rsidR="00E80C98" w:rsidRPr="00E80C98">
        <w:rPr>
          <w:sz w:val="28"/>
          <w:szCs w:val="28"/>
          <w:lang w:bidi="nl-NL"/>
        </w:rPr>
        <w:t>(Best berei</w:t>
      </w:r>
      <w:r w:rsidR="00E80C98">
        <w:rPr>
          <w:sz w:val="28"/>
          <w:szCs w:val="28"/>
          <w:lang w:bidi="nl-NL"/>
        </w:rPr>
        <w:t>kbaar via whatsapp)</w:t>
      </w:r>
    </w:p>
    <w:p w14:paraId="6727156D" w14:textId="7BCF5597" w:rsidR="00C02AF3" w:rsidRDefault="00DC1F5C" w:rsidP="008C3D07">
      <w:pPr>
        <w:rPr>
          <w:sz w:val="28"/>
          <w:szCs w:val="28"/>
          <w:lang w:val="en-US" w:bidi="nl-NL"/>
        </w:rPr>
      </w:pP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E5BB79" wp14:editId="5C137492">
                <wp:simplePos x="0" y="0"/>
                <wp:positionH relativeFrom="margin">
                  <wp:align>left</wp:align>
                </wp:positionH>
                <wp:positionV relativeFrom="paragraph">
                  <wp:posOffset>5135245</wp:posOffset>
                </wp:positionV>
                <wp:extent cx="3238500" cy="2343150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E8E6" w14:textId="3051E751" w:rsidR="008A587A" w:rsidRPr="00A91A11" w:rsidRDefault="00A91A11" w:rsidP="00A91A11">
                            <w:pPr>
                              <w:pStyle w:val="Kop1"/>
                            </w:pPr>
                            <w:r>
                              <w:t>Behaalde certificaten</w:t>
                            </w:r>
                          </w:p>
                          <w:p w14:paraId="674DA47F" w14:textId="0960922C" w:rsidR="008A587A" w:rsidRDefault="008A587A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HBO diploma Informatica – Jul 2021</w:t>
                            </w:r>
                          </w:p>
                          <w:p w14:paraId="58D468A4" w14:textId="4D6F31BA" w:rsidR="006C42CB" w:rsidRPr="006C42CB" w:rsidRDefault="00E80C98" w:rsidP="006C42CB">
                            <w:r>
                              <w:t>7,9 gemiddeld cijfer</w:t>
                            </w:r>
                          </w:p>
                          <w:p w14:paraId="355200C0" w14:textId="5123D921" w:rsidR="00FA5AEF" w:rsidRPr="00E80C98" w:rsidRDefault="000C37AB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0C98">
                              <w:rPr>
                                <w:b/>
                                <w:bCs/>
                              </w:rPr>
                              <w:t>Propedeuse HBO Informatica</w:t>
                            </w:r>
                            <w:r w:rsidR="00FA5AEF" w:rsidRPr="00E80C98">
                              <w:rPr>
                                <w:b/>
                                <w:bCs/>
                              </w:rPr>
                              <w:t xml:space="preserve"> – Jul 2018</w:t>
                            </w:r>
                          </w:p>
                          <w:p w14:paraId="25F39F5E" w14:textId="77777777" w:rsidR="00FA5AEF" w:rsidRPr="00FA5AEF" w:rsidRDefault="00FA5AEF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>Certified Secure – 2020</w:t>
                            </w:r>
                          </w:p>
                          <w:p w14:paraId="0E3595EB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lang w:val="en-US"/>
                              </w:rPr>
                              <w:t>Safe internet, Safe internet Plus, Essential Security, Essential Specialties</w:t>
                            </w:r>
                            <w:r>
                              <w:rPr>
                                <w:lang w:val="en-US"/>
                              </w:rPr>
                              <w:t>, Security Specialist</w:t>
                            </w:r>
                          </w:p>
                          <w:p w14:paraId="38C517C3" w14:textId="77777777" w:rsidR="00FA5AEF" w:rsidRPr="00FA5AEF" w:rsidRDefault="00FA5AEF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2D60F0" w14:textId="77777777" w:rsidR="00A91A11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  <w:r w:rsidRPr="00FA5AE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14:paraId="73ECD3DE" w14:textId="77777777" w:rsidR="00827166" w:rsidRPr="00FA5AEF" w:rsidRDefault="00827166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88CF14" w14:textId="77777777" w:rsidR="000C37AB" w:rsidRPr="00FA5AEF" w:rsidRDefault="000C37AB" w:rsidP="00A91A1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D0D9B" w14:textId="77777777" w:rsidR="000C37AB" w:rsidRPr="00FA5AEF" w:rsidRDefault="000C37AB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7FB6E5" w14:textId="77777777" w:rsidR="00A91A11" w:rsidRPr="00FA5AEF" w:rsidRDefault="00A91A11" w:rsidP="00A91A1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49842E3" w14:textId="77777777" w:rsidR="00A91A11" w:rsidRPr="00FA5AEF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5BB7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04.35pt;width:255pt;height:18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" filled="f" stroked="f">
                <v:textbox>
                  <w:txbxContent>
                    <w:p w14:paraId="642AE8E6" w14:textId="3051E751" w:rsidR="008A587A" w:rsidRPr="00A91A11" w:rsidRDefault="00A91A11" w:rsidP="00A91A11">
                      <w:pPr>
                        <w:pStyle w:val="Kop1"/>
                      </w:pPr>
                      <w:r>
                        <w:t>Behaalde certificaten</w:t>
                      </w:r>
                    </w:p>
                    <w:p w14:paraId="674DA47F" w14:textId="0960922C" w:rsidR="008A587A" w:rsidRDefault="008A587A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HBO diploma Informatica – Jul 2021</w:t>
                      </w:r>
                    </w:p>
                    <w:p w14:paraId="58D468A4" w14:textId="4D6F31BA" w:rsidR="006C42CB" w:rsidRPr="006C42CB" w:rsidRDefault="00E80C98" w:rsidP="006C42CB">
                      <w:r>
                        <w:t>7,9 gemiddeld cijfer</w:t>
                      </w:r>
                    </w:p>
                    <w:p w14:paraId="355200C0" w14:textId="5123D921" w:rsidR="00FA5AEF" w:rsidRPr="00E80C98" w:rsidRDefault="000C37AB" w:rsidP="00A91A11">
                      <w:pPr>
                        <w:rPr>
                          <w:b/>
                          <w:bCs/>
                        </w:rPr>
                      </w:pPr>
                      <w:r w:rsidRPr="00E80C98">
                        <w:rPr>
                          <w:b/>
                          <w:bCs/>
                        </w:rPr>
                        <w:t>Propedeuse HBO Informatica</w:t>
                      </w:r>
                      <w:r w:rsidR="00FA5AEF" w:rsidRPr="00E80C98">
                        <w:rPr>
                          <w:b/>
                          <w:bCs/>
                        </w:rPr>
                        <w:t xml:space="preserve"> – Jul 2018</w:t>
                      </w:r>
                    </w:p>
                    <w:p w14:paraId="25F39F5E" w14:textId="77777777" w:rsidR="00FA5AEF" w:rsidRPr="00FA5AEF" w:rsidRDefault="00FA5AEF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>Certified Secure – 2020</w:t>
                      </w:r>
                    </w:p>
                    <w:p w14:paraId="0E3595EB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lang w:val="en-US"/>
                        </w:rPr>
                        <w:t>Safe internet, Safe internet Plus, Essential Security, Essential Specialties</w:t>
                      </w:r>
                      <w:r>
                        <w:rPr>
                          <w:lang w:val="en-US"/>
                        </w:rPr>
                        <w:t>, Security Specialist</w:t>
                      </w:r>
                    </w:p>
                    <w:p w14:paraId="38C517C3" w14:textId="77777777" w:rsidR="00FA5AEF" w:rsidRPr="00FA5AEF" w:rsidRDefault="00FA5AEF" w:rsidP="00A91A11">
                      <w:pPr>
                        <w:rPr>
                          <w:lang w:val="en-US"/>
                        </w:rPr>
                      </w:pPr>
                    </w:p>
                    <w:p w14:paraId="7C2D60F0" w14:textId="77777777" w:rsidR="00A91A11" w:rsidRPr="00FA5AEF" w:rsidRDefault="000C37AB" w:rsidP="00A91A11">
                      <w:pPr>
                        <w:rPr>
                          <w:lang w:val="en-US"/>
                        </w:rPr>
                      </w:pPr>
                      <w:r w:rsidRPr="00FA5AEF">
                        <w:rPr>
                          <w:b/>
                          <w:bCs/>
                          <w:lang w:val="en-US"/>
                        </w:rPr>
                        <w:t xml:space="preserve">                                         </w:t>
                      </w:r>
                    </w:p>
                    <w:p w14:paraId="73ECD3DE" w14:textId="77777777" w:rsidR="00827166" w:rsidRPr="00FA5AEF" w:rsidRDefault="00827166" w:rsidP="00A91A11">
                      <w:pPr>
                        <w:rPr>
                          <w:lang w:val="en-US"/>
                        </w:rPr>
                      </w:pPr>
                    </w:p>
                    <w:p w14:paraId="5F88CF14" w14:textId="77777777" w:rsidR="000C37AB" w:rsidRPr="00FA5AEF" w:rsidRDefault="000C37AB" w:rsidP="00A91A11">
                      <w:pPr>
                        <w:rPr>
                          <w:lang w:val="en-US"/>
                        </w:rPr>
                      </w:pPr>
                    </w:p>
                    <w:p w14:paraId="1E7D0D9B" w14:textId="77777777" w:rsidR="000C37AB" w:rsidRPr="00FA5AEF" w:rsidRDefault="000C37AB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7FB6E5" w14:textId="77777777" w:rsidR="00A91A11" w:rsidRPr="00FA5AEF" w:rsidRDefault="00A91A11" w:rsidP="00A91A1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49842E3" w14:textId="77777777" w:rsidR="00A91A11" w:rsidRPr="00FA5AEF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A2665" wp14:editId="07289212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3238500" cy="520065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20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396D" w14:textId="22B49C65" w:rsidR="00A157CB" w:rsidRDefault="00DD2251" w:rsidP="00DD2251">
                            <w:pPr>
                              <w:pStyle w:val="Kop1"/>
                            </w:pPr>
                            <w:r w:rsidRPr="00F32EEB">
                              <w:t>W</w:t>
                            </w:r>
                            <w:r w:rsidR="00A157CB" w:rsidRPr="00F32EEB">
                              <w:t>erkervaring</w:t>
                            </w:r>
                          </w:p>
                          <w:p w14:paraId="14DC9008" w14:textId="68C32370" w:rsidR="00DC1F5C" w:rsidRPr="0043295F" w:rsidRDefault="00DC1F5C" w:rsidP="00DC1F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Software Engineer</w:t>
                            </w:r>
                            <w:r w:rsidRPr="0043295F">
                              <w:rPr>
                                <w:b/>
                                <w:bCs/>
                              </w:rPr>
                              <w:t xml:space="preserve"> @ </w:t>
                            </w:r>
                            <w:r>
                              <w:rPr>
                                <w:b/>
                                <w:bCs/>
                              </w:rPr>
                              <w:t>CGI Nederland</w:t>
                            </w:r>
                            <w:r w:rsidRPr="0043295F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Maart</w:t>
                            </w:r>
                            <w:r w:rsidRPr="0043295F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43295F">
                              <w:rPr>
                                <w:b/>
                                <w:bCs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bCs/>
                              </w:rPr>
                              <w:t>Heden</w:t>
                            </w:r>
                            <w:r w:rsidRPr="0043295F">
                              <w:rPr>
                                <w:b/>
                                <w:bCs/>
                              </w:rPr>
                              <w:t xml:space="preserve"> // Rotterdam</w:t>
                            </w:r>
                          </w:p>
                          <w:p w14:paraId="05E09C65" w14:textId="2FFB5B50" w:rsidR="00DC1F5C" w:rsidRPr="00DC1F5C" w:rsidRDefault="00DC1F5C" w:rsidP="00DD225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</w:rPr>
                            </w:pPr>
                            <w:r w:rsidRPr="00DC1F5C">
                              <w:rPr>
                                <w:b/>
                              </w:rPr>
                              <w:t>C#</w:t>
                            </w:r>
                          </w:p>
                          <w:p w14:paraId="39AE9AF8" w14:textId="05CB3906" w:rsidR="008A587A" w:rsidRPr="0043295F" w:rsidRDefault="008A587A" w:rsidP="008A58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295F">
                              <w:rPr>
                                <w:b/>
                                <w:bCs/>
                              </w:rPr>
                              <w:t>Developer @ QPIT BV                                                                        Feb 2021 – Jul 2021 // Rotterdam</w:t>
                            </w:r>
                          </w:p>
                          <w:p w14:paraId="7A7BED8A" w14:textId="6FFA051C" w:rsidR="008A587A" w:rsidRDefault="008A587A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Unity om een simulatie te maken voor trainingen.</w:t>
                            </w:r>
                          </w:p>
                          <w:p w14:paraId="65A2FDE7" w14:textId="274B0E1F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Gebruik gemaakt van Blender om een 3D visualisatie te maken.</w:t>
                            </w:r>
                          </w:p>
                          <w:p w14:paraId="1B4047C3" w14:textId="39A49081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Gewerkt met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om data naar een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WebGL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Unity omgeving te sturen.</w:t>
                            </w:r>
                          </w:p>
                          <w:p w14:paraId="794877F5" w14:textId="5AD80B4D" w:rsidR="00096D91" w:rsidRDefault="00096D91" w:rsidP="008A587A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Afgestudeerd bij QPIT BV.</w:t>
                            </w:r>
                          </w:p>
                          <w:p w14:paraId="7E2EDF1D" w14:textId="77777777" w:rsidR="00A157CB" w:rsidRPr="00F32EE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2EEB">
                              <w:rPr>
                                <w:b/>
                                <w:bCs/>
                              </w:rPr>
                              <w:t xml:space="preserve">Developer @ </w:t>
                            </w:r>
                            <w:proofErr w:type="spellStart"/>
                            <w:r w:rsidRPr="00F32EEB"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 w:rsidRPr="00F32EEB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</w:t>
                            </w:r>
                            <w:r w:rsidR="000C37AB" w:rsidRPr="00F32EEB">
                              <w:rPr>
                                <w:b/>
                                <w:bCs/>
                              </w:rPr>
                              <w:t>Aug</w:t>
                            </w:r>
                            <w:r w:rsidRPr="00F32EEB">
                              <w:rPr>
                                <w:b/>
                                <w:bCs/>
                              </w:rPr>
                              <w:t xml:space="preserve"> 2019 – Feb 2020 // Maassluis</w:t>
                            </w:r>
                          </w:p>
                          <w:p w14:paraId="6732578A" w14:textId="05697470" w:rsidR="00A157CB" w:rsidRDefault="00F32EEB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Gebruik gemaakt 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  <w:proofErr w:type="spellEnd"/>
                            <w:r w:rsidR="004B3F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om websites te maken voor klanten</w:t>
                            </w:r>
                            <w:r w:rsidR="00096D9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1553AA7" w14:textId="77777777" w:rsidR="00A91A1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Geholpen met het afmaken van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Keytoe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website.</w:t>
                            </w:r>
                          </w:p>
                          <w:p w14:paraId="0DB7D344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Intern project gemaakt voor nieuwe werknemers om zich te oriënteren op de werkvloer. </w:t>
                            </w:r>
                          </w:p>
                          <w:p w14:paraId="60308CD3" w14:textId="77777777" w:rsidR="004B3F81" w:rsidRDefault="004B3F81" w:rsidP="00A91A11">
                            <w:pPr>
                              <w:pStyle w:val="Lijstalinea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Visualisaties gemaakt in Klipfolio 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>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KPI’s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van klanten</w:t>
                            </w:r>
                            <w:r w:rsidR="002D34D7">
                              <w:rPr>
                                <w:b/>
                                <w:bCs/>
                              </w:rPr>
                              <w:t xml:space="preserve"> te laten zien.</w:t>
                            </w:r>
                          </w:p>
                          <w:p w14:paraId="4197728A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11E395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4C7F6" w14:textId="77777777" w:rsidR="00A157CB" w:rsidRPr="00A157CB" w:rsidRDefault="00A157CB" w:rsidP="00A157C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87F360" w14:textId="77777777" w:rsidR="00A157CB" w:rsidRPr="00A157CB" w:rsidRDefault="00A157CB" w:rsidP="00DD225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65" id="_x0000_s1027" type="#_x0000_t202" style="position:absolute;margin-left:0;margin-top:24.75pt;width:255pt;height:40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" filled="f" stroked="f">
                <v:textbox>
                  <w:txbxContent>
                    <w:p w14:paraId="2E33396D" w14:textId="22B49C65" w:rsidR="00A157CB" w:rsidRDefault="00DD2251" w:rsidP="00DD2251">
                      <w:pPr>
                        <w:pStyle w:val="Kop1"/>
                      </w:pPr>
                      <w:r w:rsidRPr="00F32EEB">
                        <w:t>W</w:t>
                      </w:r>
                      <w:r w:rsidR="00A157CB" w:rsidRPr="00F32EEB">
                        <w:t>erkervaring</w:t>
                      </w:r>
                    </w:p>
                    <w:p w14:paraId="14DC9008" w14:textId="68C32370" w:rsidR="00DC1F5C" w:rsidRPr="0043295F" w:rsidRDefault="00DC1F5C" w:rsidP="00DC1F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Software Engineer</w:t>
                      </w:r>
                      <w:r w:rsidRPr="0043295F">
                        <w:rPr>
                          <w:b/>
                          <w:bCs/>
                        </w:rPr>
                        <w:t xml:space="preserve"> @ </w:t>
                      </w:r>
                      <w:r>
                        <w:rPr>
                          <w:b/>
                          <w:bCs/>
                        </w:rPr>
                        <w:t>CGI Nederland</w:t>
                      </w:r>
                      <w:r w:rsidRPr="0043295F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b/>
                          <w:bCs/>
                        </w:rPr>
                        <w:t>Maart</w:t>
                      </w:r>
                      <w:r w:rsidRPr="0043295F">
                        <w:rPr>
                          <w:b/>
                          <w:bCs/>
                        </w:rPr>
                        <w:t xml:space="preserve"> 202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43295F">
                        <w:rPr>
                          <w:b/>
                          <w:bCs/>
                        </w:rPr>
                        <w:t xml:space="preserve">– </w:t>
                      </w:r>
                      <w:r>
                        <w:rPr>
                          <w:b/>
                          <w:bCs/>
                        </w:rPr>
                        <w:t>Heden</w:t>
                      </w:r>
                      <w:r w:rsidRPr="0043295F">
                        <w:rPr>
                          <w:b/>
                          <w:bCs/>
                        </w:rPr>
                        <w:t xml:space="preserve"> // Rotterdam</w:t>
                      </w:r>
                    </w:p>
                    <w:p w14:paraId="05E09C65" w14:textId="2FFB5B50" w:rsidR="00DC1F5C" w:rsidRPr="00DC1F5C" w:rsidRDefault="00DC1F5C" w:rsidP="00DD225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</w:rPr>
                      </w:pPr>
                      <w:r w:rsidRPr="00DC1F5C">
                        <w:rPr>
                          <w:b/>
                        </w:rPr>
                        <w:t>C#</w:t>
                      </w:r>
                    </w:p>
                    <w:p w14:paraId="39AE9AF8" w14:textId="05CB3906" w:rsidR="008A587A" w:rsidRPr="0043295F" w:rsidRDefault="008A587A" w:rsidP="008A587A">
                      <w:pPr>
                        <w:rPr>
                          <w:b/>
                          <w:bCs/>
                        </w:rPr>
                      </w:pPr>
                      <w:r w:rsidRPr="0043295F">
                        <w:rPr>
                          <w:b/>
                          <w:bCs/>
                        </w:rPr>
                        <w:t>Developer @ QPIT BV                                                                        Feb 2021 – Jul 2021 // Rotterdam</w:t>
                      </w:r>
                    </w:p>
                    <w:p w14:paraId="7A7BED8A" w14:textId="6FFA051C" w:rsidR="008A587A" w:rsidRDefault="008A587A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</w:t>
                      </w:r>
                      <w:r w:rsidR="00096D91">
                        <w:rPr>
                          <w:b/>
                          <w:bCs/>
                        </w:rPr>
                        <w:t>Unity om een simulatie te maken voor trainingen.</w:t>
                      </w:r>
                    </w:p>
                    <w:p w14:paraId="65A2FDE7" w14:textId="274B0E1F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Gebruik gemaakt van Blender om een 3D visualisatie te maken.</w:t>
                      </w:r>
                    </w:p>
                    <w:p w14:paraId="1B4047C3" w14:textId="39A49081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Gewerkt met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WebSockets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om data naar een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WebGL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Unity omgeving te sturen.</w:t>
                      </w:r>
                    </w:p>
                    <w:p w14:paraId="794877F5" w14:textId="5AD80B4D" w:rsidR="00096D91" w:rsidRDefault="00096D91" w:rsidP="008A587A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Afgestudeerd bij QPIT BV.</w:t>
                      </w:r>
                    </w:p>
                    <w:p w14:paraId="7E2EDF1D" w14:textId="77777777" w:rsidR="00A157CB" w:rsidRPr="00F32EEB" w:rsidRDefault="00A157CB" w:rsidP="00A157CB">
                      <w:pPr>
                        <w:rPr>
                          <w:b/>
                          <w:bCs/>
                        </w:rPr>
                      </w:pPr>
                      <w:r w:rsidRPr="00F32EEB">
                        <w:rPr>
                          <w:b/>
                          <w:bCs/>
                        </w:rPr>
                        <w:t xml:space="preserve">Developer @ </w:t>
                      </w:r>
                      <w:proofErr w:type="spellStart"/>
                      <w:r w:rsidRPr="00F32EEB"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 w:rsidRPr="00F32EEB">
                        <w:rPr>
                          <w:b/>
                          <w:bCs/>
                        </w:rPr>
                        <w:t xml:space="preserve">                                                                        </w:t>
                      </w:r>
                      <w:r w:rsidR="000C37AB" w:rsidRPr="00F32EEB">
                        <w:rPr>
                          <w:b/>
                          <w:bCs/>
                        </w:rPr>
                        <w:t>Aug</w:t>
                      </w:r>
                      <w:r w:rsidRPr="00F32EEB">
                        <w:rPr>
                          <w:b/>
                          <w:bCs/>
                        </w:rPr>
                        <w:t xml:space="preserve"> 2019 – Feb 2020 // Maassluis</w:t>
                      </w:r>
                    </w:p>
                    <w:p w14:paraId="6732578A" w14:textId="05697470" w:rsidR="00A157CB" w:rsidRDefault="00F32EEB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Gebruik gemaakt van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React</w:t>
                      </w:r>
                      <w:proofErr w:type="spellEnd"/>
                      <w:r w:rsidR="004B3F8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om websites te maken voor klanten</w:t>
                      </w:r>
                      <w:r w:rsidR="00096D91">
                        <w:rPr>
                          <w:b/>
                          <w:bCs/>
                        </w:rPr>
                        <w:t>.</w:t>
                      </w:r>
                    </w:p>
                    <w:p w14:paraId="11553AA7" w14:textId="77777777" w:rsidR="00A91A1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Geholpen met het afmaken van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Keytoe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website.</w:t>
                      </w:r>
                    </w:p>
                    <w:p w14:paraId="0DB7D344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Intern project gemaakt voor nieuwe werknemers om zich te oriënteren op de werkvloer. </w:t>
                      </w:r>
                    </w:p>
                    <w:p w14:paraId="60308CD3" w14:textId="77777777" w:rsidR="004B3F81" w:rsidRDefault="004B3F81" w:rsidP="00A91A11">
                      <w:pPr>
                        <w:pStyle w:val="Lijstalinea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Visualisaties gemaakt in Klipfolio </w:t>
                      </w:r>
                      <w:r w:rsidR="002D34D7">
                        <w:rPr>
                          <w:b/>
                          <w:bCs/>
                        </w:rPr>
                        <w:t>om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KPI’s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van klanten</w:t>
                      </w:r>
                      <w:r w:rsidR="002D34D7">
                        <w:rPr>
                          <w:b/>
                          <w:bCs/>
                        </w:rPr>
                        <w:t xml:space="preserve"> te laten zien.</w:t>
                      </w:r>
                    </w:p>
                    <w:p w14:paraId="4197728A" w14:textId="77777777" w:rsidR="00A91A11" w:rsidRPr="00A91A1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A11E395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4B54C7F6" w14:textId="77777777" w:rsidR="00A157CB" w:rsidRPr="00A157CB" w:rsidRDefault="00A157CB" w:rsidP="00A157CB">
                      <w:pPr>
                        <w:rPr>
                          <w:b/>
                          <w:bCs/>
                        </w:rPr>
                      </w:pPr>
                    </w:p>
                    <w:p w14:paraId="0E87F360" w14:textId="77777777" w:rsidR="00A157CB" w:rsidRPr="00A157CB" w:rsidRDefault="00A157CB" w:rsidP="00DD225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14F1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089EF" wp14:editId="56405A42">
                <wp:simplePos x="0" y="0"/>
                <wp:positionH relativeFrom="margin">
                  <wp:posOffset>3602355</wp:posOffset>
                </wp:positionH>
                <wp:positionV relativeFrom="paragraph">
                  <wp:posOffset>334645</wp:posOffset>
                </wp:positionV>
                <wp:extent cx="2924175" cy="2981325"/>
                <wp:effectExtent l="0" t="0" r="0" b="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98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93C5" w14:textId="77777777" w:rsidR="00A91A11" w:rsidRPr="00F32EE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F32EEB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CA1CB2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gramming languages</w:t>
                            </w:r>
                          </w:p>
                          <w:p w14:paraId="45FA78C5" w14:textId="04FAEE3A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HTML</w:t>
                            </w:r>
                            <w:r w:rsidR="002314F1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 CSS/Sass, Python, R, C#</w:t>
                            </w:r>
                            <w:r w:rsidR="002B340E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2314F1">
                              <w:rPr>
                                <w:lang w:val="en-US"/>
                              </w:rPr>
                              <w:t>Postgre</w:t>
                            </w:r>
                            <w:r w:rsidR="002B340E">
                              <w:rPr>
                                <w:lang w:val="en-US"/>
                              </w:rPr>
                              <w:t>SQL</w:t>
                            </w:r>
                            <w:r w:rsidR="002314F1">
                              <w:rPr>
                                <w:lang w:val="en-US"/>
                              </w:rPr>
                              <w:t>, MySQL</w:t>
                            </w:r>
                          </w:p>
                          <w:p w14:paraId="34F7F7DB" w14:textId="77777777" w:rsidR="00A91A11" w:rsidRP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Libraries &amp; Frameworks</w:t>
                            </w:r>
                          </w:p>
                          <w:p w14:paraId="27EC61AE" w14:textId="0E6B47D9" w:rsidR="00A91A11" w:rsidRPr="00A91A11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React, Node.js, Express,</w:t>
                            </w:r>
                            <w:r w:rsidR="00231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14F1">
                              <w:rPr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proofErr w:type="spellEnd"/>
                            <w:r w:rsidR="002314F1">
                              <w:rPr>
                                <w:lang w:val="en-US"/>
                              </w:rPr>
                              <w:t xml:space="preserve"> (Core)</w:t>
                            </w:r>
                            <w:r w:rsidR="00743AB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43AB6">
                              <w:rPr>
                                <w:lang w:val="en-US"/>
                              </w:rPr>
                              <w:t>pygame</w:t>
                            </w:r>
                            <w:proofErr w:type="spellEnd"/>
                            <w:r w:rsidR="008A587A">
                              <w:rPr>
                                <w:lang w:val="en-US"/>
                              </w:rPr>
                              <w:t>, Unity</w:t>
                            </w:r>
                            <w:r w:rsidR="002314F1">
                              <w:rPr>
                                <w:lang w:val="en-US"/>
                              </w:rPr>
                              <w:t>, ASP.Net, Xamarin</w:t>
                            </w:r>
                          </w:p>
                          <w:p w14:paraId="326C10E0" w14:textId="77777777" w:rsidR="00A91A11" w:rsidRDefault="00A91A11" w:rsidP="00A91A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A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Tools &amp; Platforms</w:t>
                            </w:r>
                          </w:p>
                          <w:p w14:paraId="76D031D8" w14:textId="68AFE86A" w:rsidR="00A91A11" w:rsidRPr="002314F1" w:rsidRDefault="00A91A11" w:rsidP="00A91A11">
                            <w:r w:rsidRPr="002314F1">
                              <w:t>Git</w:t>
                            </w:r>
                            <w:r w:rsidR="008A587A" w:rsidRPr="002314F1">
                              <w:t xml:space="preserve">, </w:t>
                            </w:r>
                            <w:r w:rsidR="00942B31" w:rsidRPr="002314F1">
                              <w:t xml:space="preserve">AWS, </w:t>
                            </w:r>
                            <w:r w:rsidR="008A587A" w:rsidRPr="002314F1">
                              <w:t>Blender</w:t>
                            </w:r>
                            <w:r w:rsidR="002314F1" w:rsidRPr="002314F1">
                              <w:t>, Visual Studio (Code), Ka</w:t>
                            </w:r>
                            <w:r w:rsidR="002314F1">
                              <w:t>li Linux</w:t>
                            </w:r>
                          </w:p>
                          <w:p w14:paraId="2C152ED2" w14:textId="77777777" w:rsidR="002B340E" w:rsidRPr="002314F1" w:rsidRDefault="002B340E" w:rsidP="002B340E">
                            <w:pPr>
                              <w:pStyle w:val="Kop1"/>
                            </w:pPr>
                          </w:p>
                          <w:p w14:paraId="43B1F1CD" w14:textId="77777777" w:rsidR="002B340E" w:rsidRPr="002314F1" w:rsidRDefault="002B340E" w:rsidP="00A91A11"/>
                          <w:p w14:paraId="1C961234" w14:textId="77777777" w:rsidR="002B340E" w:rsidRPr="002314F1" w:rsidRDefault="002B340E" w:rsidP="00A91A11"/>
                          <w:p w14:paraId="4445085E" w14:textId="77777777" w:rsidR="00A91A11" w:rsidRPr="002314F1" w:rsidRDefault="00A91A11" w:rsidP="00A91A11">
                            <w:pPr>
                              <w:pStyle w:val="Kop1"/>
                            </w:pPr>
                          </w:p>
                          <w:p w14:paraId="275ECFD2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5784AD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D56F" w14:textId="77777777" w:rsidR="00A91A11" w:rsidRPr="002314F1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CDF571" w14:textId="77777777" w:rsidR="00A91A11" w:rsidRPr="002314F1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9EF" id="_x0000_s1028" type="#_x0000_t202" style="position:absolute;margin-left:283.65pt;margin-top:26.35pt;width:230.25pt;height:23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" filled="f" stroked="f">
                <v:textbox>
                  <w:txbxContent>
                    <w:p w14:paraId="423093C5" w14:textId="77777777" w:rsidR="00A91A11" w:rsidRPr="00F32EE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F32EEB">
                        <w:rPr>
                          <w:lang w:val="en-US"/>
                        </w:rPr>
                        <w:t>Skills</w:t>
                      </w:r>
                    </w:p>
                    <w:p w14:paraId="5CA1CB2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gramming languages</w:t>
                      </w:r>
                    </w:p>
                    <w:p w14:paraId="45FA78C5" w14:textId="04FAEE3A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>, HTML</w:t>
                      </w:r>
                      <w:r w:rsidR="002314F1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 CSS/Sass, Python, R, C#</w:t>
                      </w:r>
                      <w:r w:rsidR="002B340E">
                        <w:rPr>
                          <w:lang w:val="en-US"/>
                        </w:rPr>
                        <w:t xml:space="preserve">, </w:t>
                      </w:r>
                      <w:r w:rsidR="002314F1">
                        <w:rPr>
                          <w:lang w:val="en-US"/>
                        </w:rPr>
                        <w:t>Postgre</w:t>
                      </w:r>
                      <w:r w:rsidR="002B340E">
                        <w:rPr>
                          <w:lang w:val="en-US"/>
                        </w:rPr>
                        <w:t>SQL</w:t>
                      </w:r>
                      <w:r w:rsidR="002314F1">
                        <w:rPr>
                          <w:lang w:val="en-US"/>
                        </w:rPr>
                        <w:t>, MySQL</w:t>
                      </w:r>
                    </w:p>
                    <w:p w14:paraId="34F7F7DB" w14:textId="77777777" w:rsidR="00A91A11" w:rsidRP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Libraries &amp; Frameworks</w:t>
                      </w:r>
                    </w:p>
                    <w:p w14:paraId="27EC61AE" w14:textId="0E6B47D9" w:rsidR="00A91A11" w:rsidRPr="00A91A11" w:rsidRDefault="00A91A11" w:rsidP="00A91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React, Node.js, Express,</w:t>
                      </w:r>
                      <w:r w:rsidR="00231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314F1">
                        <w:rPr>
                          <w:lang w:val="en-US"/>
                        </w:rPr>
                        <w:t>dot</w:t>
                      </w:r>
                      <w:r>
                        <w:rPr>
                          <w:lang w:val="en-US"/>
                        </w:rPr>
                        <w:t>Net</w:t>
                      </w:r>
                      <w:proofErr w:type="spellEnd"/>
                      <w:r w:rsidR="002314F1">
                        <w:rPr>
                          <w:lang w:val="en-US"/>
                        </w:rPr>
                        <w:t xml:space="preserve"> (Core)</w:t>
                      </w:r>
                      <w:r w:rsidR="00743AB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743AB6">
                        <w:rPr>
                          <w:lang w:val="en-US"/>
                        </w:rPr>
                        <w:t>pygame</w:t>
                      </w:r>
                      <w:proofErr w:type="spellEnd"/>
                      <w:r w:rsidR="008A587A">
                        <w:rPr>
                          <w:lang w:val="en-US"/>
                        </w:rPr>
                        <w:t>, Unity</w:t>
                      </w:r>
                      <w:r w:rsidR="002314F1">
                        <w:rPr>
                          <w:lang w:val="en-US"/>
                        </w:rPr>
                        <w:t>, ASP.Net, Xamarin</w:t>
                      </w:r>
                    </w:p>
                    <w:p w14:paraId="326C10E0" w14:textId="77777777" w:rsidR="00A91A11" w:rsidRDefault="00A91A11" w:rsidP="00A91A1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91A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Tools &amp; Platforms</w:t>
                      </w:r>
                    </w:p>
                    <w:p w14:paraId="76D031D8" w14:textId="68AFE86A" w:rsidR="00A91A11" w:rsidRPr="002314F1" w:rsidRDefault="00A91A11" w:rsidP="00A91A11">
                      <w:r w:rsidRPr="002314F1">
                        <w:t>Git</w:t>
                      </w:r>
                      <w:r w:rsidR="008A587A" w:rsidRPr="002314F1">
                        <w:t xml:space="preserve">, </w:t>
                      </w:r>
                      <w:r w:rsidR="00942B31" w:rsidRPr="002314F1">
                        <w:t xml:space="preserve">AWS, </w:t>
                      </w:r>
                      <w:r w:rsidR="008A587A" w:rsidRPr="002314F1">
                        <w:t>Blender</w:t>
                      </w:r>
                      <w:r w:rsidR="002314F1" w:rsidRPr="002314F1">
                        <w:t>, Visual Studio (Code), Ka</w:t>
                      </w:r>
                      <w:r w:rsidR="002314F1">
                        <w:t>li Linux</w:t>
                      </w:r>
                    </w:p>
                    <w:p w14:paraId="2C152ED2" w14:textId="77777777" w:rsidR="002B340E" w:rsidRPr="002314F1" w:rsidRDefault="002B340E" w:rsidP="002B340E">
                      <w:pPr>
                        <w:pStyle w:val="Kop1"/>
                      </w:pPr>
                    </w:p>
                    <w:p w14:paraId="43B1F1CD" w14:textId="77777777" w:rsidR="002B340E" w:rsidRPr="002314F1" w:rsidRDefault="002B340E" w:rsidP="00A91A11"/>
                    <w:p w14:paraId="1C961234" w14:textId="77777777" w:rsidR="002B340E" w:rsidRPr="002314F1" w:rsidRDefault="002B340E" w:rsidP="00A91A11"/>
                    <w:p w14:paraId="4445085E" w14:textId="77777777" w:rsidR="00A91A11" w:rsidRPr="002314F1" w:rsidRDefault="00A91A11" w:rsidP="00A91A11">
                      <w:pPr>
                        <w:pStyle w:val="Kop1"/>
                      </w:pPr>
                    </w:p>
                    <w:p w14:paraId="275ECFD2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7B5784AD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6789D56F" w14:textId="77777777" w:rsidR="00A91A11" w:rsidRPr="002314F1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DCDF571" w14:textId="77777777" w:rsidR="00A91A11" w:rsidRPr="002314F1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371D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9C4362" wp14:editId="47BB0E5A">
                <wp:simplePos x="0" y="0"/>
                <wp:positionH relativeFrom="page">
                  <wp:posOffset>4322445</wp:posOffset>
                </wp:positionH>
                <wp:positionV relativeFrom="paragraph">
                  <wp:posOffset>5565140</wp:posOffset>
                </wp:positionV>
                <wp:extent cx="3238500" cy="1390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8324" w14:textId="77777777" w:rsidR="00A91A11" w:rsidRPr="006C42CB" w:rsidRDefault="00A91A11" w:rsidP="00A91A11">
                            <w:pPr>
                              <w:pStyle w:val="Kop1"/>
                              <w:rPr>
                                <w:lang w:val="en-US"/>
                              </w:rPr>
                            </w:pPr>
                            <w:r w:rsidRPr="006C42CB">
                              <w:rPr>
                                <w:lang w:val="en-US"/>
                              </w:rPr>
                              <w:t>Interesses</w:t>
                            </w:r>
                          </w:p>
                          <w:p w14:paraId="2137A67D" w14:textId="6C871CFC" w:rsidR="00A91A11" w:rsidRPr="0043295F" w:rsidRDefault="00A91A11" w:rsidP="00A91A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Tafeltennis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>, Fitness, Gaming</w:t>
                            </w:r>
                            <w:r w:rsidR="0043295F" w:rsidRPr="0043295F">
                              <w:rPr>
                                <w:lang w:val="en-US"/>
                              </w:rPr>
                              <w:t>, 3D Blende</w:t>
                            </w:r>
                            <w:r w:rsidR="0043295F">
                              <w:rPr>
                                <w:lang w:val="en-US"/>
                              </w:rPr>
                              <w:t>r</w:t>
                            </w:r>
                          </w:p>
                          <w:p w14:paraId="6EFADBE7" w14:textId="77777777" w:rsidR="002B340E" w:rsidRDefault="002B340E" w:rsidP="002B340E">
                            <w:pPr>
                              <w:pStyle w:val="Kop1"/>
                            </w:pPr>
                            <w:r>
                              <w:t>Extra</w:t>
                            </w:r>
                          </w:p>
                          <w:p w14:paraId="28D32C99" w14:textId="3ADE1567" w:rsidR="002B340E" w:rsidRPr="00A91A11" w:rsidRDefault="002B340E" w:rsidP="002B340E">
                            <w:r>
                              <w:t>Ervaring met Autisme</w:t>
                            </w:r>
                            <w:r w:rsidR="0043295F">
                              <w:t>/Asperger</w:t>
                            </w:r>
                            <w:r>
                              <w:t xml:space="preserve"> sinds 2017</w:t>
                            </w:r>
                          </w:p>
                          <w:p w14:paraId="4862B0D7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26F7FC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423CA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4362" id="_x0000_s1029" type="#_x0000_t202" style="position:absolute;margin-left:340.35pt;margin-top:438.2pt;width:255pt;height:10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" filled="f" stroked="f">
                <v:textbox>
                  <w:txbxContent>
                    <w:p w14:paraId="0C548324" w14:textId="77777777" w:rsidR="00A91A11" w:rsidRPr="006C42CB" w:rsidRDefault="00A91A11" w:rsidP="00A91A11">
                      <w:pPr>
                        <w:pStyle w:val="Kop1"/>
                        <w:rPr>
                          <w:lang w:val="en-US"/>
                        </w:rPr>
                      </w:pPr>
                      <w:r w:rsidRPr="006C42CB">
                        <w:rPr>
                          <w:lang w:val="en-US"/>
                        </w:rPr>
                        <w:t>Interesses</w:t>
                      </w:r>
                    </w:p>
                    <w:p w14:paraId="2137A67D" w14:textId="6C871CFC" w:rsidR="00A91A11" w:rsidRPr="0043295F" w:rsidRDefault="00A91A11" w:rsidP="00A91A11">
                      <w:pPr>
                        <w:rPr>
                          <w:lang w:val="en-US"/>
                        </w:rPr>
                      </w:pPr>
                      <w:proofErr w:type="spellStart"/>
                      <w:r w:rsidRPr="0043295F">
                        <w:rPr>
                          <w:lang w:val="en-US"/>
                        </w:rPr>
                        <w:t>Tafeltennis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>, Fitness, Gaming</w:t>
                      </w:r>
                      <w:r w:rsidR="0043295F" w:rsidRPr="0043295F">
                        <w:rPr>
                          <w:lang w:val="en-US"/>
                        </w:rPr>
                        <w:t>, 3D Blende</w:t>
                      </w:r>
                      <w:r w:rsidR="0043295F">
                        <w:rPr>
                          <w:lang w:val="en-US"/>
                        </w:rPr>
                        <w:t>r</w:t>
                      </w:r>
                    </w:p>
                    <w:p w14:paraId="6EFADBE7" w14:textId="77777777" w:rsidR="002B340E" w:rsidRDefault="002B340E" w:rsidP="002B340E">
                      <w:pPr>
                        <w:pStyle w:val="Kop1"/>
                      </w:pPr>
                      <w:r>
                        <w:t>Extra</w:t>
                      </w:r>
                    </w:p>
                    <w:p w14:paraId="28D32C99" w14:textId="3ADE1567" w:rsidR="002B340E" w:rsidRPr="00A91A11" w:rsidRDefault="002B340E" w:rsidP="002B340E">
                      <w:r>
                        <w:t>Ervaring met Autisme</w:t>
                      </w:r>
                      <w:r w:rsidR="0043295F">
                        <w:t>/Asperger</w:t>
                      </w:r>
                      <w:r>
                        <w:t xml:space="preserve"> sinds 2017</w:t>
                      </w:r>
                    </w:p>
                    <w:p w14:paraId="4862B0D7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D26F7FC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2B0423CA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371D" w:rsidRPr="00DD2251">
        <w:rPr>
          <w:noProof/>
          <w:sz w:val="28"/>
          <w:szCs w:val="28"/>
          <w:lang w:val="en-US" w:bidi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596C0B" wp14:editId="4CBA54F1">
                <wp:simplePos x="0" y="0"/>
                <wp:positionH relativeFrom="page">
                  <wp:align>right</wp:align>
                </wp:positionH>
                <wp:positionV relativeFrom="paragraph">
                  <wp:posOffset>3143250</wp:posOffset>
                </wp:positionV>
                <wp:extent cx="3238500" cy="2543175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E11E" w14:textId="77777777" w:rsidR="00A91A11" w:rsidRPr="00A91A11" w:rsidRDefault="00A91A11" w:rsidP="00A91A11">
                            <w:pPr>
                              <w:pStyle w:val="Kop1"/>
                            </w:pPr>
                            <w:r>
                              <w:t>Opleiding</w:t>
                            </w:r>
                            <w:r w:rsidR="002B340E">
                              <w:t>en</w:t>
                            </w:r>
                          </w:p>
                          <w:p w14:paraId="295B3822" w14:textId="3B6ABECE" w:rsidR="00A91A11" w:rsidRDefault="002B340E" w:rsidP="00A91A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Informatica // </w:t>
                            </w:r>
                            <w:r w:rsidR="00A91A11"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Hogeschool Rotterdam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Aug 2017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0C37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A587A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2B852A1F" w14:textId="77777777" w:rsidR="002B340E" w:rsidRPr="0043295F" w:rsidRDefault="002B340E" w:rsidP="00A91A11">
                            <w:pPr>
                              <w:rPr>
                                <w:lang w:val="en-US"/>
                              </w:rPr>
                            </w:pPr>
                            <w:r w:rsidRPr="0043295F">
                              <w:rPr>
                                <w:lang w:val="en-US"/>
                              </w:rPr>
                              <w:t xml:space="preserve">Minors in A.I. </w:t>
                            </w:r>
                            <w:proofErr w:type="spellStart"/>
                            <w:r w:rsidRPr="0043295F"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3295F">
                              <w:rPr>
                                <w:lang w:val="en-US"/>
                              </w:rPr>
                              <w:t xml:space="preserve"> Security.</w:t>
                            </w:r>
                          </w:p>
                          <w:p w14:paraId="2EADC2D3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Werktuigbouwkunde // TU Delft</w:t>
                            </w:r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Aug 2016 – Dec 2016 (gestopt)</w:t>
                            </w:r>
                          </w:p>
                          <w:p w14:paraId="5B17F124" w14:textId="77777777" w:rsidR="002B340E" w:rsidRDefault="002B340E" w:rsidP="002B34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VWO Atheneum // </w:t>
                            </w:r>
                            <w:proofErr w:type="spellStart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Maerlant</w:t>
                            </w:r>
                            <w:proofErr w:type="spellEnd"/>
                            <w:r w:rsidRPr="002B340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College - Brielle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>
                              <w:rPr>
                                <w:b/>
                                <w:bCs/>
                              </w:rPr>
                              <w:t>2010 – Jul 2016</w:t>
                            </w:r>
                          </w:p>
                          <w:p w14:paraId="408ADFC6" w14:textId="77777777" w:rsidR="002B340E" w:rsidRPr="002B340E" w:rsidRDefault="002B340E" w:rsidP="00A91A11"/>
                          <w:p w14:paraId="2AB785C6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93C469" w14:textId="77777777" w:rsidR="00A91A11" w:rsidRPr="00A157CB" w:rsidRDefault="00A91A11" w:rsidP="00A91A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E2D4ED" w14:textId="77777777" w:rsidR="00A91A11" w:rsidRPr="00A157CB" w:rsidRDefault="00A91A11" w:rsidP="00A91A11">
                            <w:pPr>
                              <w:pStyle w:val="Kop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6C0B" id="_x0000_s1030" type="#_x0000_t202" style="position:absolute;margin-left:203.8pt;margin-top:247.5pt;width:255pt;height:200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" filled="f" stroked="f">
                <v:textbox>
                  <w:txbxContent>
                    <w:p w14:paraId="71BAE11E" w14:textId="77777777" w:rsidR="00A91A11" w:rsidRPr="00A91A11" w:rsidRDefault="00A91A11" w:rsidP="00A91A11">
                      <w:pPr>
                        <w:pStyle w:val="Kop1"/>
                      </w:pPr>
                      <w:r>
                        <w:t>Opleiding</w:t>
                      </w:r>
                      <w:r w:rsidR="002B340E">
                        <w:t>en</w:t>
                      </w:r>
                    </w:p>
                    <w:p w14:paraId="295B3822" w14:textId="3B6ABECE" w:rsidR="00A91A11" w:rsidRDefault="002B340E" w:rsidP="00A91A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Informatica // </w:t>
                      </w:r>
                      <w:r w:rsidR="00A91A11" w:rsidRPr="002B340E">
                        <w:rPr>
                          <w:b/>
                          <w:bCs/>
                          <w:sz w:val="24"/>
                          <w:szCs w:val="24"/>
                        </w:rPr>
                        <w:t>Hogeschool Rotterdam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0C37AB">
                        <w:rPr>
                          <w:b/>
                          <w:bCs/>
                        </w:rPr>
                        <w:t xml:space="preserve">Aug 2017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="000C37AB">
                        <w:rPr>
                          <w:b/>
                          <w:bCs/>
                        </w:rPr>
                        <w:t xml:space="preserve"> </w:t>
                      </w:r>
                      <w:r w:rsidR="008A587A">
                        <w:rPr>
                          <w:b/>
                          <w:bCs/>
                        </w:rPr>
                        <w:t>Jul 2021</w:t>
                      </w:r>
                    </w:p>
                    <w:p w14:paraId="2B852A1F" w14:textId="77777777" w:rsidR="002B340E" w:rsidRPr="0043295F" w:rsidRDefault="002B340E" w:rsidP="00A91A11">
                      <w:pPr>
                        <w:rPr>
                          <w:lang w:val="en-US"/>
                        </w:rPr>
                      </w:pPr>
                      <w:r w:rsidRPr="0043295F">
                        <w:rPr>
                          <w:lang w:val="en-US"/>
                        </w:rPr>
                        <w:t xml:space="preserve">Minors in A.I. </w:t>
                      </w:r>
                      <w:proofErr w:type="spellStart"/>
                      <w:r w:rsidRPr="0043295F">
                        <w:rPr>
                          <w:lang w:val="en-US"/>
                        </w:rPr>
                        <w:t>en</w:t>
                      </w:r>
                      <w:proofErr w:type="spellEnd"/>
                      <w:r w:rsidRPr="0043295F">
                        <w:rPr>
                          <w:lang w:val="en-US"/>
                        </w:rPr>
                        <w:t xml:space="preserve"> Security.</w:t>
                      </w:r>
                    </w:p>
                    <w:p w14:paraId="2EADC2D3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Werktuigbouwkunde // TU Delft</w:t>
                      </w:r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b/>
                          <w:bCs/>
                        </w:rPr>
                        <w:t>Aug 2016 – Dec 2016 (gestopt)</w:t>
                      </w:r>
                    </w:p>
                    <w:p w14:paraId="5B17F124" w14:textId="77777777" w:rsidR="002B340E" w:rsidRDefault="002B340E" w:rsidP="002B34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VWO Atheneum // </w:t>
                      </w:r>
                      <w:proofErr w:type="spellStart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>Maerlant</w:t>
                      </w:r>
                      <w:proofErr w:type="spellEnd"/>
                      <w:r w:rsidRPr="002B340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College - Brielle                                                   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Aug </w:t>
                      </w:r>
                      <w:r>
                        <w:rPr>
                          <w:b/>
                          <w:bCs/>
                        </w:rPr>
                        <w:t>2010 – Jul 2016</w:t>
                      </w:r>
                    </w:p>
                    <w:p w14:paraId="408ADFC6" w14:textId="77777777" w:rsidR="002B340E" w:rsidRPr="002B340E" w:rsidRDefault="002B340E" w:rsidP="00A91A11"/>
                    <w:p w14:paraId="2AB785C6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5D93C469" w14:textId="77777777" w:rsidR="00A91A11" w:rsidRPr="00A157CB" w:rsidRDefault="00A91A11" w:rsidP="00A91A11">
                      <w:pPr>
                        <w:rPr>
                          <w:b/>
                          <w:bCs/>
                        </w:rPr>
                      </w:pPr>
                    </w:p>
                    <w:p w14:paraId="08E2D4ED" w14:textId="77777777" w:rsidR="00A91A11" w:rsidRPr="00A157CB" w:rsidRDefault="00A91A11" w:rsidP="00A91A11">
                      <w:pPr>
                        <w:pStyle w:val="Kop1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2AF3">
        <w:rPr>
          <w:noProof/>
          <w:sz w:val="28"/>
          <w:szCs w:val="28"/>
          <w:lang w:bidi="nl-NL"/>
        </w:rPr>
        <w:drawing>
          <wp:inline distT="0" distB="0" distL="0" distR="0" wp14:anchorId="5BE67D26" wp14:editId="345C0E45">
            <wp:extent cx="152400" cy="152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AF3" w:rsidRPr="00C02AF3">
        <w:rPr>
          <w:sz w:val="28"/>
          <w:szCs w:val="28"/>
          <w:lang w:val="en-US" w:bidi="nl-NL"/>
        </w:rPr>
        <w:t xml:space="preserve"> </w:t>
      </w:r>
      <w:r>
        <w:rPr>
          <w:sz w:val="28"/>
          <w:szCs w:val="28"/>
          <w:lang w:val="en-US" w:bidi="nl-NL"/>
        </w:rPr>
        <w:t xml:space="preserve">Website: </w:t>
      </w:r>
      <w:hyperlink r:id="rId11" w:history="1">
        <w:r w:rsidR="008C3D07" w:rsidRPr="00D01AFD">
          <w:rPr>
            <w:rStyle w:val="Hyperlink"/>
            <w:sz w:val="28"/>
            <w:szCs w:val="28"/>
            <w:lang w:val="en-US" w:bidi="nl-NL"/>
          </w:rPr>
          <w:t>timo143.github.io</w:t>
        </w:r>
        <w:r w:rsidR="00D01AFD" w:rsidRPr="00D01AFD">
          <w:rPr>
            <w:rStyle w:val="Hyperlink"/>
            <w:sz w:val="28"/>
            <w:szCs w:val="28"/>
            <w:lang w:val="en-US" w:bidi="nl-NL"/>
          </w:rPr>
          <w:t>/v2</w:t>
        </w:r>
      </w:hyperlink>
      <w:r w:rsidR="00C02AF3" w:rsidRPr="00C02AF3">
        <w:rPr>
          <w:sz w:val="28"/>
          <w:szCs w:val="28"/>
          <w:lang w:val="en-US" w:bidi="nl-NL"/>
        </w:rPr>
        <w:tab/>
      </w:r>
    </w:p>
    <w:p w14:paraId="616DD8FA" w14:textId="0E8800D2" w:rsidR="008C3D07" w:rsidRPr="00C02AF3" w:rsidRDefault="008C3D07" w:rsidP="008C3D07">
      <w:pPr>
        <w:rPr>
          <w:sz w:val="28"/>
          <w:szCs w:val="28"/>
          <w:lang w:val="en-US" w:bidi="nl-NL"/>
        </w:rPr>
      </w:pPr>
    </w:p>
    <w:sectPr w:rsidR="008C3D07" w:rsidRPr="00C02AF3" w:rsidSect="00617B26">
      <w:footerReference w:type="default" r:id="rId12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C402" w14:textId="77777777" w:rsidR="00664D99" w:rsidRDefault="00664D99">
      <w:pPr>
        <w:spacing w:after="0"/>
      </w:pPr>
      <w:r>
        <w:separator/>
      </w:r>
    </w:p>
  </w:endnote>
  <w:endnote w:type="continuationSeparator" w:id="0">
    <w:p w14:paraId="3FF4152C" w14:textId="77777777" w:rsidR="00664D99" w:rsidRDefault="00664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5F5A" w14:textId="77777777" w:rsidR="006270A9" w:rsidRDefault="009D5933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0B072D"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525F" w14:textId="77777777" w:rsidR="00664D99" w:rsidRDefault="00664D99">
      <w:pPr>
        <w:spacing w:after="0"/>
      </w:pPr>
      <w:r>
        <w:separator/>
      </w:r>
    </w:p>
  </w:footnote>
  <w:footnote w:type="continuationSeparator" w:id="0">
    <w:p w14:paraId="09BD5E89" w14:textId="77777777" w:rsidR="00664D99" w:rsidRDefault="00664D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DB65B4"/>
    <w:multiLevelType w:val="hybridMultilevel"/>
    <w:tmpl w:val="46384B28"/>
    <w:lvl w:ilvl="0" w:tplc="4D7040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293082"/>
    <w:multiLevelType w:val="hybridMultilevel"/>
    <w:tmpl w:val="0F522504"/>
    <w:lvl w:ilvl="0" w:tplc="256884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CC4AAC"/>
    <w:multiLevelType w:val="hybridMultilevel"/>
    <w:tmpl w:val="CB96B9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83485D"/>
    <w:multiLevelType w:val="hybridMultilevel"/>
    <w:tmpl w:val="8984148E"/>
    <w:lvl w:ilvl="0" w:tplc="22F8D24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2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096D91"/>
    <w:rsid w:val="000A4F59"/>
    <w:rsid w:val="000B072D"/>
    <w:rsid w:val="000C37AB"/>
    <w:rsid w:val="00141A4C"/>
    <w:rsid w:val="001A67C6"/>
    <w:rsid w:val="001B1D0D"/>
    <w:rsid w:val="001B29CF"/>
    <w:rsid w:val="002314F1"/>
    <w:rsid w:val="0028220F"/>
    <w:rsid w:val="002B340E"/>
    <w:rsid w:val="002D34D7"/>
    <w:rsid w:val="003029C5"/>
    <w:rsid w:val="00356C14"/>
    <w:rsid w:val="0043295F"/>
    <w:rsid w:val="00466143"/>
    <w:rsid w:val="0048314F"/>
    <w:rsid w:val="004A21D5"/>
    <w:rsid w:val="004B3F81"/>
    <w:rsid w:val="004E491F"/>
    <w:rsid w:val="005C1A38"/>
    <w:rsid w:val="00617B26"/>
    <w:rsid w:val="00621107"/>
    <w:rsid w:val="006270A9"/>
    <w:rsid w:val="00664D99"/>
    <w:rsid w:val="00675956"/>
    <w:rsid w:val="00681034"/>
    <w:rsid w:val="006C42CB"/>
    <w:rsid w:val="006C67CF"/>
    <w:rsid w:val="00743AB6"/>
    <w:rsid w:val="007957ED"/>
    <w:rsid w:val="00816216"/>
    <w:rsid w:val="00823808"/>
    <w:rsid w:val="00827166"/>
    <w:rsid w:val="0087734B"/>
    <w:rsid w:val="008A587A"/>
    <w:rsid w:val="008C3D07"/>
    <w:rsid w:val="00900D2E"/>
    <w:rsid w:val="009050F8"/>
    <w:rsid w:val="009067BC"/>
    <w:rsid w:val="0092110D"/>
    <w:rsid w:val="00942B31"/>
    <w:rsid w:val="00983AAE"/>
    <w:rsid w:val="009C7B84"/>
    <w:rsid w:val="009D27D4"/>
    <w:rsid w:val="009D5933"/>
    <w:rsid w:val="00A157CB"/>
    <w:rsid w:val="00A40A35"/>
    <w:rsid w:val="00A91A11"/>
    <w:rsid w:val="00B261FD"/>
    <w:rsid w:val="00BD768D"/>
    <w:rsid w:val="00BF060D"/>
    <w:rsid w:val="00C02AF3"/>
    <w:rsid w:val="00C61F8E"/>
    <w:rsid w:val="00D01AFD"/>
    <w:rsid w:val="00DC1F5C"/>
    <w:rsid w:val="00DD2251"/>
    <w:rsid w:val="00E6371D"/>
    <w:rsid w:val="00E80C98"/>
    <w:rsid w:val="00E83E4B"/>
    <w:rsid w:val="00EE21C8"/>
    <w:rsid w:val="00EE3923"/>
    <w:rsid w:val="00F32EEB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B77C"/>
  <w15:chartTrackingRefBased/>
  <w15:docId w15:val="{2152AC98-EA82-4DD5-BD0E-15B078A1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3D0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A1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o143.github.io/v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o\AppData\Roaming\Microsoft\Templates\Cv%20(k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D51F-F39D-40B2-9840-EBCA4E02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301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oosterlee</dc:creator>
  <cp:keywords/>
  <cp:lastModifiedBy>tim</cp:lastModifiedBy>
  <cp:revision>15</cp:revision>
  <cp:lastPrinted>2021-10-15T18:40:00Z</cp:lastPrinted>
  <dcterms:created xsi:type="dcterms:W3CDTF">2021-07-19T13:06:00Z</dcterms:created>
  <dcterms:modified xsi:type="dcterms:W3CDTF">2022-05-07T08:21:00Z</dcterms:modified>
  <cp:version/>
</cp:coreProperties>
</file>